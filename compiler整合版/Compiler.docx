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FCA" w:rsidRPr="00FB0765" w:rsidRDefault="008B53D1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Compiler</w:t>
      </w:r>
    </w:p>
    <w:sdt>
      <w:sdtPr>
        <w:rPr>
          <w:rFonts w:ascii="微软雅黑" w:eastAsia="微软雅黑" w:hAnsi="微软雅黑" w:hint="eastAsia"/>
        </w:rPr>
        <w:id w:val="216403978"/>
        <w:placeholder>
          <w:docPart w:val="67E401B78E444FD3AA739E14A44FB1A1"/>
        </w:placeholder>
        <w:date w:fullDate="2015-12-23T00:00:00Z">
          <w:dateFormat w:val="yyyy/M/d"/>
          <w:lid w:val="zh-CN"/>
          <w:storeMappedDataAs w:val="dateTime"/>
          <w:calendar w:val="gregorian"/>
        </w:date>
      </w:sdtPr>
      <w:sdtEndPr/>
      <w:sdtContent>
        <w:p w:rsidR="00674FCA" w:rsidRPr="00FB0765" w:rsidRDefault="008B53D1">
          <w:pPr>
            <w:pStyle w:val="a7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2015/12/23</w:t>
          </w:r>
        </w:p>
      </w:sdtContent>
    </w:sdt>
    <w:p w:rsidR="00674FCA" w:rsidRPr="00FB0765" w:rsidRDefault="006842D6" w:rsidP="00FB0765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概述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74FCA" w:rsidRPr="00FB0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674FCA" w:rsidRPr="00FB0765" w:rsidRDefault="00674FC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692" w:type="pct"/>
          </w:tcPr>
          <w:p w:rsidR="00674FCA" w:rsidRDefault="006842D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这个编译器主要实现以下功能：</w:t>
            </w:r>
          </w:p>
          <w:p w:rsidR="006842D6" w:rsidRDefault="006842D6" w:rsidP="006842D6">
            <w:pPr>
              <w:pStyle w:val="a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从文件中读取程序</w:t>
            </w:r>
          </w:p>
          <w:p w:rsidR="006842D6" w:rsidRDefault="006842D6" w:rsidP="006842D6">
            <w:pPr>
              <w:pStyle w:val="a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对程序进行词法分析，不符合词法规则的将会报错</w:t>
            </w:r>
          </w:p>
          <w:p w:rsidR="006842D6" w:rsidRDefault="006842D6" w:rsidP="006842D6">
            <w:pPr>
              <w:pStyle w:val="a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从词法分析输出得到的结果进行语法分析，构建语法树</w:t>
            </w:r>
          </w:p>
          <w:p w:rsidR="006842D6" w:rsidRDefault="006842D6" w:rsidP="006842D6">
            <w:pPr>
              <w:pStyle w:val="a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扫描语法树，建立符号表</w:t>
            </w:r>
          </w:p>
          <w:p w:rsidR="006842D6" w:rsidRDefault="006842D6" w:rsidP="006842D6">
            <w:pPr>
              <w:pStyle w:val="a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扫描语法树，生成</w:t>
            </w:r>
            <w:proofErr w:type="spellStart"/>
            <w:r w:rsidR="00BC6E61"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llvm</w:t>
            </w:r>
            <w:proofErr w:type="spellEnd"/>
            <w:r w:rsidR="00BC6E61">
              <w:rPr>
                <w:rFonts w:ascii="微软雅黑" w:eastAsia="微软雅黑" w:hAnsi="微软雅黑"/>
                <w:i w:val="0"/>
                <w:sz w:val="21"/>
                <w:szCs w:val="21"/>
              </w:rPr>
              <w:t>-IR</w:t>
            </w:r>
          </w:p>
          <w:p w:rsidR="00302E74" w:rsidRDefault="00302E74" w:rsidP="006842D6">
            <w:pPr>
              <w:pStyle w:val="a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语义错误检测在符号</w:t>
            </w:r>
            <w:proofErr w:type="gramStart"/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变建立</w:t>
            </w:r>
            <w:proofErr w:type="gramEnd"/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和</w:t>
            </w: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R生成的过程中同步完成</w:t>
            </w:r>
          </w:p>
          <w:p w:rsidR="006842D6" w:rsidRPr="006842D6" w:rsidRDefault="00CA2A30" w:rsidP="006842D6">
            <w:pPr>
              <w:pStyle w:val="a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执行</w:t>
            </w:r>
            <w:r w:rsidR="006842D6"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生成的</w:t>
            </w:r>
            <w:proofErr w:type="spellStart"/>
            <w:r w:rsidR="006842D6"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llvm</w:t>
            </w:r>
            <w:proofErr w:type="spellEnd"/>
            <w:r w:rsidR="00BC6E61">
              <w:rPr>
                <w:rFonts w:ascii="微软雅黑" w:eastAsia="微软雅黑" w:hAnsi="微软雅黑"/>
                <w:i w:val="0"/>
                <w:sz w:val="21"/>
                <w:szCs w:val="21"/>
              </w:rPr>
              <w:t>-IR</w:t>
            </w: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获得结果</w:t>
            </w:r>
          </w:p>
        </w:tc>
      </w:tr>
    </w:tbl>
    <w:p w:rsidR="00674FCA" w:rsidRPr="00FB0765" w:rsidRDefault="00674FCA">
      <w:pPr>
        <w:rPr>
          <w:rFonts w:ascii="微软雅黑" w:eastAsia="微软雅黑" w:hAnsi="微软雅黑"/>
        </w:rPr>
      </w:pPr>
    </w:p>
    <w:p w:rsidR="00674FCA" w:rsidRPr="00FB0765" w:rsidRDefault="000C7347" w:rsidP="00FB0765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词法分析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74FCA" w:rsidRPr="00FB0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674FCA" w:rsidRPr="000C7347" w:rsidRDefault="000C7347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</w:t>
            </w:r>
          </w:p>
        </w:tc>
        <w:tc>
          <w:tcPr>
            <w:tcW w:w="4692" w:type="pct"/>
          </w:tcPr>
          <w:p w:rsidR="00674FCA" w:rsidRPr="000C7347" w:rsidRDefault="000C734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词法分析主要使用flex，使用regular</w:t>
            </w: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expression来表示合法的字和符号，对于不合法的，报错。关于词法的定义见grammar</w:t>
            </w:r>
            <w:r w:rsidR="009C4FF2"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.pdf。</w:t>
            </w:r>
          </w:p>
        </w:tc>
      </w:tr>
    </w:tbl>
    <w:p w:rsidR="00674FCA" w:rsidRPr="00FB0765" w:rsidRDefault="00674FCA">
      <w:pPr>
        <w:rPr>
          <w:rFonts w:ascii="微软雅黑" w:eastAsia="微软雅黑" w:hAnsi="微软雅黑"/>
        </w:rPr>
      </w:pPr>
    </w:p>
    <w:p w:rsidR="00674FCA" w:rsidRPr="00FB0765" w:rsidRDefault="009C4FF2" w:rsidP="00FB0765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语法分析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74FCA" w:rsidRPr="00FB0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674FCA" w:rsidRPr="00FB0765" w:rsidRDefault="00674FC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692" w:type="pct"/>
          </w:tcPr>
          <w:p w:rsidR="00674FCA" w:rsidRDefault="00CF30C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语法分析主要使用bison，它读入词法分析的</w:t>
            </w:r>
            <w:proofErr w:type="gramStart"/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的</w:t>
            </w:r>
            <w:proofErr w:type="gramEnd"/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子和符号，采用CFG语法，分析器用的是LALR（1），对于应该reduce的操作，new一个树的节点表示这个reduce，并在节点中记录节点的信息（包括行数，节点类型等等）。</w:t>
            </w:r>
          </w:p>
          <w:p w:rsidR="00CF30CF" w:rsidRPr="009C4FF2" w:rsidRDefault="00CF30C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如果程序成功accept，说明程序语法是正常的，语法树就成功建立了，建立好语法树就可以进入下一步工作了。关于语法的定义见grammar.pdf。</w:t>
            </w:r>
          </w:p>
        </w:tc>
      </w:tr>
    </w:tbl>
    <w:p w:rsidR="00674FCA" w:rsidRPr="00FB0765" w:rsidRDefault="00674FCA">
      <w:pPr>
        <w:pStyle w:val="ac"/>
        <w:rPr>
          <w:rFonts w:ascii="微软雅黑" w:eastAsia="微软雅黑" w:hAnsi="微软雅黑"/>
        </w:rPr>
      </w:pPr>
    </w:p>
    <w:p w:rsidR="00674FCA" w:rsidRPr="00FB0765" w:rsidRDefault="00CF30CF" w:rsidP="00FB0765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符号表的建立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74FCA" w:rsidRPr="00FB0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674FCA" w:rsidRPr="00FB0765" w:rsidRDefault="00674FC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692" w:type="pct"/>
          </w:tcPr>
          <w:p w:rsidR="002D0FD7" w:rsidRPr="006D5CF2" w:rsidRDefault="006D5CF2" w:rsidP="002D0FD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编译器的后端首先根据</w:t>
            </w:r>
            <w:proofErr w:type="spellStart"/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ast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树信息</w:t>
            </w:r>
            <w:proofErr w:type="gramEnd"/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建立</w:t>
            </w:r>
            <w:r w:rsidR="00E6554C"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符号表</w:t>
            </w: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。对于符号表的设计主要包含全局变量表</w:t>
            </w:r>
            <w:r w:rsidR="00E6554C"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，变量表，类型表(变量表和类型表的区别是变量表为基本类型的变量，</w:t>
            </w:r>
            <w:proofErr w:type="gramStart"/>
            <w:r w:rsidR="00E6554C"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而类型</w:t>
            </w:r>
            <w:proofErr w:type="gramEnd"/>
            <w:r w:rsidR="00E6554C"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表为定义数据结构（数组、类）的变量)，函数表（包含函数参数、变量、类型信息）。</w:t>
            </w:r>
          </w:p>
        </w:tc>
      </w:tr>
    </w:tbl>
    <w:p w:rsidR="00674FCA" w:rsidRPr="00FB0765" w:rsidRDefault="00674FCA">
      <w:pPr>
        <w:rPr>
          <w:rFonts w:ascii="微软雅黑" w:eastAsia="微软雅黑" w:hAnsi="微软雅黑"/>
        </w:rPr>
      </w:pPr>
    </w:p>
    <w:p w:rsidR="00674FCA" w:rsidRPr="00FB0765" w:rsidRDefault="002D0FD7" w:rsidP="00FB0765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语义检查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74FCA" w:rsidRPr="00FB0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674FCA" w:rsidRPr="00FB0765" w:rsidRDefault="00674FC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692" w:type="pct"/>
          </w:tcPr>
          <w:p w:rsidR="00674FCA" w:rsidRDefault="00CA2A3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语义错误的检查在建立符号表和IR生成的过程中同步完成。</w:t>
            </w:r>
          </w:p>
          <w:p w:rsidR="002D0FD7" w:rsidRPr="002D0FD7" w:rsidRDefault="002D0FD7" w:rsidP="00CA2A3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主要处理的错误有类型错误，</w:t>
            </w:r>
            <w:r w:rsidR="00FD45EE"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参数</w:t>
            </w:r>
            <w:r w:rsidR="00CA2A30"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不</w:t>
            </w:r>
            <w:r w:rsidR="00FD45EE"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匹配</w:t>
            </w:r>
            <w:r w:rsidR="00CA2A30"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，变量重定义</w:t>
            </w:r>
            <w:r w:rsidR="00FD45EE"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等。</w:t>
            </w:r>
          </w:p>
        </w:tc>
      </w:tr>
    </w:tbl>
    <w:p w:rsidR="00674FCA" w:rsidRPr="00FB0765" w:rsidRDefault="00674FCA">
      <w:pPr>
        <w:rPr>
          <w:rFonts w:ascii="微软雅黑" w:eastAsia="微软雅黑" w:hAnsi="微软雅黑"/>
        </w:rPr>
      </w:pPr>
    </w:p>
    <w:p w:rsidR="00674FCA" w:rsidRPr="00FB0765" w:rsidRDefault="003B1DD2" w:rsidP="00FB0765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LLVM-IR</w:t>
      </w:r>
      <w:r w:rsidR="00FD45EE">
        <w:rPr>
          <w:rFonts w:ascii="微软雅黑" w:eastAsia="微软雅黑" w:hAnsi="微软雅黑" w:hint="eastAsia"/>
        </w:rPr>
        <w:t>生成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74FCA" w:rsidRPr="00E65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674FCA" w:rsidRPr="00FB0765" w:rsidRDefault="00674FC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692" w:type="pct"/>
          </w:tcPr>
          <w:p w:rsidR="00674FCA" w:rsidRDefault="00CA2A3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根据节点类型进行代码分析，并对应</w:t>
            </w:r>
            <w:r w:rsidR="00E6554C"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LLVM-IR的具体语法将</w:t>
            </w:r>
            <w:proofErr w:type="spellStart"/>
            <w:r w:rsidR="00E6554C"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ast</w:t>
            </w:r>
            <w:proofErr w:type="spellEnd"/>
            <w:proofErr w:type="gramStart"/>
            <w:r w:rsidR="00E6554C"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树信息</w:t>
            </w:r>
            <w:proofErr w:type="gramEnd"/>
            <w:r w:rsidR="00E6554C"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转化为IR代码。</w:t>
            </w:r>
          </w:p>
          <w:p w:rsidR="00E6554C" w:rsidRPr="00FD45EE" w:rsidRDefault="00E655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若无语义错误</w:t>
            </w: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此处输出的</w:t>
            </w: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IR代码即为LLVM可执行代码，否则是语义错误信息。</w:t>
            </w:r>
          </w:p>
        </w:tc>
      </w:tr>
    </w:tbl>
    <w:p w:rsidR="00674FCA" w:rsidRPr="003B1DD2" w:rsidRDefault="00674FCA">
      <w:pPr>
        <w:rPr>
          <w:rFonts w:ascii="微软雅黑" w:eastAsia="微软雅黑" w:hAnsi="微软雅黑"/>
        </w:rPr>
      </w:pPr>
    </w:p>
    <w:p w:rsidR="00674FCA" w:rsidRPr="00FB0765" w:rsidRDefault="00FD45EE" w:rsidP="00FB0765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编译器用法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74FCA" w:rsidRPr="00FB0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674FCA" w:rsidRPr="00FB0765" w:rsidRDefault="00674FC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692" w:type="pct"/>
          </w:tcPr>
          <w:p w:rsidR="00FD45EE" w:rsidRDefault="00B726B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运行程序，打开文件</w:t>
            </w:r>
            <w:bookmarkStart w:id="0" w:name="_GoBack"/>
            <w:bookmarkEnd w:id="0"/>
          </w:p>
          <w:p w:rsidR="00FD45EE" w:rsidRDefault="00FD45E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运行完成之后会生成</w:t>
            </w:r>
            <w:proofErr w:type="spellStart"/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llvm</w:t>
            </w:r>
            <w:proofErr w:type="spellEnd"/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文件，比如输入：</w:t>
            </w:r>
          </w:p>
          <w:p w:rsidR="00FD45EE" w:rsidRDefault="00FD45E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q</w:t>
            </w: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sort</w:t>
            </w: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.mylang</w:t>
            </w:r>
            <w:proofErr w:type="spellEnd"/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会生成</w:t>
            </w:r>
            <w:proofErr w:type="spellStart"/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qsort</w:t>
            </w: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.ll</w:t>
            </w:r>
            <w:proofErr w:type="spellEnd"/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文件</w:t>
            </w:r>
          </w:p>
          <w:p w:rsidR="00FD45EE" w:rsidRDefault="00FD45E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运行</w:t>
            </w:r>
            <w:proofErr w:type="spellStart"/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llc</w:t>
            </w:r>
            <w:proofErr w:type="spellEnd"/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qsort</w:t>
            </w: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.ll</w:t>
            </w:r>
            <w:proofErr w:type="spellEnd"/>
          </w:p>
          <w:p w:rsidR="00FD45EE" w:rsidRDefault="00FD45E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 xml:space="preserve">clang </w:t>
            </w:r>
            <w:proofErr w:type="spellStart"/>
            <w:proofErr w:type="gramStart"/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qsort.s</w:t>
            </w:r>
            <w:proofErr w:type="spellEnd"/>
            <w:proofErr w:type="gramEnd"/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 xml:space="preserve"> -o </w:t>
            </w:r>
            <w:proofErr w:type="spellStart"/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qsort</w:t>
            </w:r>
            <w:proofErr w:type="spellEnd"/>
          </w:p>
          <w:p w:rsidR="00FD45EE" w:rsidRDefault="00FD45E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./</w:t>
            </w:r>
            <w:proofErr w:type="spellStart"/>
            <w:proofErr w:type="gramEnd"/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qsort</w:t>
            </w:r>
            <w:proofErr w:type="spellEnd"/>
          </w:p>
          <w:p w:rsidR="00FD45EE" w:rsidRPr="00FD45EE" w:rsidRDefault="00FD45E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就可以看到运行结果了</w:t>
            </w:r>
            <w:r w:rsidR="003E4C88"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。</w:t>
            </w:r>
          </w:p>
        </w:tc>
      </w:tr>
    </w:tbl>
    <w:p w:rsidR="00674FCA" w:rsidRPr="00FB0765" w:rsidRDefault="00674FCA">
      <w:pPr>
        <w:rPr>
          <w:rFonts w:ascii="微软雅黑" w:eastAsia="微软雅黑" w:hAnsi="微软雅黑"/>
        </w:rPr>
      </w:pPr>
    </w:p>
    <w:p w:rsidR="00674FCA" w:rsidRPr="00FB0765" w:rsidRDefault="00BE704D" w:rsidP="00FB0765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lastRenderedPageBreak/>
        <w:t>测试用例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74FCA" w:rsidRPr="00FB0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674FCA" w:rsidRPr="00FB0765" w:rsidRDefault="00674FC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692" w:type="pct"/>
          </w:tcPr>
          <w:p w:rsidR="00553A07" w:rsidRDefault="00BE704D" w:rsidP="00553A0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测试用例主要为以下文件：</w:t>
            </w:r>
          </w:p>
          <w:p w:rsidR="00553A07" w:rsidRDefault="00553A07" w:rsidP="00553A0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hello</w:t>
            </w: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world.mylang</w:t>
            </w:r>
            <w:proofErr w:type="spellEnd"/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 xml:space="preserve">    </w:t>
            </w: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hello</w:t>
            </w: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world程序</w:t>
            </w:r>
          </w:p>
          <w:p w:rsidR="00BE704D" w:rsidRDefault="00BE704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q</w:t>
            </w: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sort</w:t>
            </w: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.mylang</w:t>
            </w:r>
            <w:proofErr w:type="spellEnd"/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快排</w:t>
            </w:r>
          </w:p>
          <w:p w:rsidR="005F501D" w:rsidRPr="00BE704D" w:rsidRDefault="00BE704D" w:rsidP="00553A0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queen.mylang</w:t>
            </w:r>
            <w:proofErr w:type="spellEnd"/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 xml:space="preserve">          8</w:t>
            </w:r>
            <w:r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皇后问题</w:t>
            </w:r>
          </w:p>
        </w:tc>
      </w:tr>
      <w:tr w:rsidR="00BE704D" w:rsidRPr="00FB0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BE704D" w:rsidRPr="00FB0765" w:rsidRDefault="00BE704D" w:rsidP="00BE704D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4692" w:type="pct"/>
          </w:tcPr>
          <w:p w:rsidR="00BE704D" w:rsidRDefault="00BE704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</w:p>
        </w:tc>
      </w:tr>
    </w:tbl>
    <w:p w:rsidR="00674FCA" w:rsidRPr="00FB0765" w:rsidRDefault="00674FCA">
      <w:pPr>
        <w:rPr>
          <w:rFonts w:ascii="微软雅黑" w:eastAsia="微软雅黑" w:hAnsi="微软雅黑"/>
        </w:rPr>
      </w:pPr>
    </w:p>
    <w:sectPr w:rsidR="00674FCA" w:rsidRPr="00FB0765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572" w:rsidRDefault="008E1572">
      <w:pPr>
        <w:spacing w:after="0" w:line="240" w:lineRule="auto"/>
      </w:pPr>
      <w:r>
        <w:separator/>
      </w:r>
    </w:p>
  </w:endnote>
  <w:endnote w:type="continuationSeparator" w:id="0">
    <w:p w:rsidR="008E1572" w:rsidRDefault="008E1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572" w:rsidRDefault="008E1572">
      <w:pPr>
        <w:spacing w:after="0" w:line="240" w:lineRule="auto"/>
      </w:pPr>
      <w:r>
        <w:separator/>
      </w:r>
    </w:p>
  </w:footnote>
  <w:footnote w:type="continuationSeparator" w:id="0">
    <w:p w:rsidR="008E1572" w:rsidRDefault="008E1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FCA" w:rsidRDefault="009D4CC2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4FCA" w:rsidRDefault="009D4CC2">
                          <w:pPr>
                            <w:pStyle w:val="af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726B2" w:rsidRPr="00B726B2">
                            <w:rPr>
                              <w:lang w:val="zh-CN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" filled="f" stroked="f" strokeweight=".5pt">
              <v:textbox style="mso-fit-shape-to-text:t" inset="0,0,0,0">
                <w:txbxContent>
                  <w:p w:rsidR="00674FCA" w:rsidRDefault="009D4CC2">
                    <w:pPr>
                      <w:pStyle w:val="af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726B2" w:rsidRPr="00B726B2">
                      <w:rPr>
                        <w:lang w:val="zh-CN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C02E7"/>
    <w:multiLevelType w:val="hybridMultilevel"/>
    <w:tmpl w:val="F04C58E8"/>
    <w:lvl w:ilvl="0" w:tplc="0A20E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D1"/>
    <w:rsid w:val="00095D7D"/>
    <w:rsid w:val="000C7347"/>
    <w:rsid w:val="000F3E61"/>
    <w:rsid w:val="00157DDB"/>
    <w:rsid w:val="002D0FD7"/>
    <w:rsid w:val="00302E74"/>
    <w:rsid w:val="003B1DD2"/>
    <w:rsid w:val="003E4C88"/>
    <w:rsid w:val="00553A07"/>
    <w:rsid w:val="005F501D"/>
    <w:rsid w:val="00674FCA"/>
    <w:rsid w:val="006842D6"/>
    <w:rsid w:val="006D5CF2"/>
    <w:rsid w:val="008B53D1"/>
    <w:rsid w:val="008E1572"/>
    <w:rsid w:val="009C4FF2"/>
    <w:rsid w:val="009D4CC2"/>
    <w:rsid w:val="00A271C5"/>
    <w:rsid w:val="00A30E86"/>
    <w:rsid w:val="00B726B2"/>
    <w:rsid w:val="00BC6E61"/>
    <w:rsid w:val="00BE704D"/>
    <w:rsid w:val="00CA2A30"/>
    <w:rsid w:val="00CB30A3"/>
    <w:rsid w:val="00CF30CF"/>
    <w:rsid w:val="00E6554C"/>
    <w:rsid w:val="00FA2183"/>
    <w:rsid w:val="00FB0765"/>
    <w:rsid w:val="00FD45EE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58A83"/>
  <w15:chartTrackingRefBased/>
  <w15:docId w15:val="{14F1ED86-073C-4D15-A17F-A8FF9D57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a5">
    <w:name w:val="标题 字符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6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0"/>
    <w:next w:val="a0"/>
    <w:link w:val="a8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a8">
    <w:name w:val="副标题 字符"/>
    <w:basedOn w:val="a1"/>
    <w:link w:val="a7"/>
    <w:uiPriority w:val="11"/>
    <w:rPr>
      <w:b/>
      <w:bCs/>
      <w:color w:val="5B9BD5" w:themeColor="accent1"/>
      <w:sz w:val="24"/>
    </w:rPr>
  </w:style>
  <w:style w:type="character" w:customStyle="1" w:styleId="10">
    <w:name w:val="标题 1 字符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9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a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b">
    <w:name w:val="Placeholder Text"/>
    <w:basedOn w:val="a1"/>
    <w:uiPriority w:val="99"/>
    <w:semiHidden/>
    <w:rPr>
      <w:color w:val="808080"/>
    </w:rPr>
  </w:style>
  <w:style w:type="paragraph" w:customStyle="1" w:styleId="ac">
    <w:name w:val="无间距"/>
    <w:uiPriority w:val="36"/>
    <w:qFormat/>
    <w:pPr>
      <w:spacing w:after="0" w:line="240" w:lineRule="auto"/>
    </w:pPr>
  </w:style>
  <w:style w:type="character" w:customStyle="1" w:styleId="20">
    <w:name w:val="标题 2 字符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d">
    <w:name w:val="header"/>
    <w:basedOn w:val="a0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页眉 字符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f0">
    <w:name w:val="页脚 字符"/>
    <w:basedOn w:val="a1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2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3">
    <w:name w:val="页脚文本"/>
    <w:basedOn w:val="a0"/>
    <w:link w:val="af4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4">
    <w:name w:val="页脚文本字符"/>
    <w:basedOn w:val="a1"/>
    <w:link w:val="af3"/>
    <w:uiPriority w:val="12"/>
    <w:rPr>
      <w:i/>
      <w:iCs/>
      <w:sz w:val="14"/>
    </w:rPr>
  </w:style>
  <w:style w:type="paragraph" w:styleId="af5">
    <w:name w:val="Balloon Text"/>
    <w:basedOn w:val="a0"/>
    <w:link w:val="af6"/>
    <w:uiPriority w:val="99"/>
    <w:semiHidden/>
    <w:unhideWhenUsed/>
    <w:rsid w:val="00BE704D"/>
    <w:pPr>
      <w:spacing w:after="0" w:line="240" w:lineRule="auto"/>
    </w:pPr>
    <w:rPr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BE704D"/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ki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7E401B78E444FD3AA739E14A44FB1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D819DF-34D6-431E-8EE0-47128B526498}"/>
      </w:docPartPr>
      <w:docPartBody>
        <w:p w:rsidR="00805348" w:rsidRDefault="00147CE6">
          <w:pPr>
            <w:pStyle w:val="67E401B78E444FD3AA739E14A44FB1A1"/>
          </w:pPr>
          <w:r>
            <w:rPr>
              <w:lang w:val="zh-CN"/>
            </w:rPr>
            <w:t>[选择日期]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E6"/>
    <w:rsid w:val="00147CE6"/>
    <w:rsid w:val="00596EB2"/>
    <w:rsid w:val="00805348"/>
    <w:rsid w:val="00AF1C2D"/>
    <w:rsid w:val="00D2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3113E823564369BE240E4F9188BAE2">
    <w:name w:val="0D3113E823564369BE240E4F9188BAE2"/>
    <w:pPr>
      <w:widowControl w:val="0"/>
      <w:jc w:val="both"/>
    </w:pPr>
  </w:style>
  <w:style w:type="paragraph" w:customStyle="1" w:styleId="67E401B78E444FD3AA739E14A44FB1A1">
    <w:name w:val="67E401B78E444FD3AA739E14A44FB1A1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359183649E342D6ABD3D886DEBF7AA2">
    <w:name w:val="C359183649E342D6ABD3D886DEBF7AA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62F303-6CCB-4BD7-A99E-CFF75DFF8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</Template>
  <TotalTime>178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yuki</dc:creator>
  <cp:keywords/>
  <cp:lastModifiedBy>黄之强</cp:lastModifiedBy>
  <cp:revision>15</cp:revision>
  <dcterms:created xsi:type="dcterms:W3CDTF">2015-12-23T12:04:00Z</dcterms:created>
  <dcterms:modified xsi:type="dcterms:W3CDTF">2015-12-25T15:09:00Z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